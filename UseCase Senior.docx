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295" w:rsidRPr="00672745" w:rsidRDefault="009C1295" w:rsidP="00672745">
      <w:pPr>
        <w:pStyle w:val="ListParagraph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672745">
        <w:rPr>
          <w:b/>
          <w:sz w:val="28"/>
          <w:szCs w:val="28"/>
        </w:rPr>
        <w:t xml:space="preserve">To </w:t>
      </w:r>
      <w:r w:rsidR="00672745" w:rsidRPr="00672745">
        <w:rPr>
          <w:b/>
          <w:sz w:val="28"/>
          <w:szCs w:val="28"/>
        </w:rPr>
        <w:t>use an</w:t>
      </w:r>
      <w:r w:rsidRPr="00672745">
        <w:rPr>
          <w:b/>
          <w:sz w:val="28"/>
          <w:szCs w:val="28"/>
        </w:rPr>
        <w:t xml:space="preserve"> autonomous system to maintain a habitat for plant life.</w:t>
      </w:r>
      <w:r w:rsidR="00672745" w:rsidRPr="00672745">
        <w:rPr>
          <w:b/>
          <w:sz w:val="28"/>
          <w:szCs w:val="28"/>
        </w:rPr>
        <w:t xml:space="preserve"> </w:t>
      </w:r>
      <w:r w:rsidR="00B25342" w:rsidRPr="00672745">
        <w:rPr>
          <w:b/>
          <w:sz w:val="28"/>
          <w:szCs w:val="28"/>
        </w:rPr>
        <w:t xml:space="preserve"> </w:t>
      </w:r>
      <w:r w:rsidR="00672745">
        <w:rPr>
          <w:b/>
          <w:noProof/>
          <w:sz w:val="28"/>
          <w:szCs w:val="28"/>
        </w:rPr>
        <w:drawing>
          <wp:inline distT="0" distB="0" distL="0" distR="0">
            <wp:extent cx="263525" cy="1758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95" w:rsidRPr="009C1295" w:rsidRDefault="009C1295" w:rsidP="009C1295">
      <w:r w:rsidRPr="009C1295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9C1295" w:rsidRPr="009C1295" w:rsidRDefault="009C1295" w:rsidP="009C1295">
      <w:r w:rsidRPr="009C1295">
        <w:rPr>
          <w:b/>
        </w:rPr>
        <w:t>Scope</w:t>
      </w:r>
      <w:r>
        <w:rPr>
          <w:b/>
        </w:rPr>
        <w:t xml:space="preserve">: </w:t>
      </w:r>
      <w:r>
        <w:t xml:space="preserve">a plant habitat maintenance </w:t>
      </w:r>
      <w:r w:rsidR="003F0F6A">
        <w:t>and monitoring system with user interface (PHMMSUI)</w:t>
      </w:r>
    </w:p>
    <w:p w:rsidR="009C1295" w:rsidRPr="003F0F6A" w:rsidRDefault="009C1295" w:rsidP="009C1295">
      <w:r w:rsidRPr="009C1295">
        <w:rPr>
          <w:b/>
        </w:rPr>
        <w:t>Level</w:t>
      </w:r>
      <w:proofErr w:type="gramStart"/>
      <w:r w:rsidR="003F0F6A">
        <w:rPr>
          <w:b/>
        </w:rPr>
        <w:t xml:space="preserve">: </w:t>
      </w:r>
      <w:r w:rsidR="003F0F6A">
        <w:t>!</w:t>
      </w:r>
      <w:proofErr w:type="gramEnd"/>
      <w:r w:rsidR="003F0F6A">
        <w:t xml:space="preserve"> (User goal [sea level])</w:t>
      </w:r>
    </w:p>
    <w:p w:rsidR="003F0F6A" w:rsidRDefault="009C1295" w:rsidP="009C1295">
      <w:pPr>
        <w:rPr>
          <w:b/>
        </w:rPr>
      </w:pPr>
      <w:r w:rsidRPr="009C1295">
        <w:rPr>
          <w:b/>
        </w:rPr>
        <w:t>Stakeholders and Interests</w:t>
      </w:r>
      <w:r w:rsidR="003F0F6A">
        <w:rPr>
          <w:b/>
        </w:rPr>
        <w:t xml:space="preserve">: </w:t>
      </w:r>
    </w:p>
    <w:p w:rsidR="009C1295" w:rsidRDefault="003F0F6A" w:rsidP="003F0F6A">
      <w:pPr>
        <w:ind w:firstLine="720"/>
      </w:pPr>
      <w:r>
        <w:t>Private home users – Maintain a habitat for growing personal plants</w:t>
      </w:r>
    </w:p>
    <w:p w:rsidR="003F0F6A" w:rsidRPr="003F0F6A" w:rsidRDefault="003F0F6A" w:rsidP="003F0F6A">
      <w:pPr>
        <w:ind w:firstLine="720"/>
      </w:pPr>
      <w:r>
        <w:t>Potential corporate users – Maintain a habitat for a growing operation</w:t>
      </w:r>
    </w:p>
    <w:p w:rsidR="009C1295" w:rsidRPr="003F0F6A" w:rsidRDefault="009C1295" w:rsidP="009C1295">
      <w:r w:rsidRPr="009C1295">
        <w:rPr>
          <w:b/>
        </w:rPr>
        <w:t>Precondition</w:t>
      </w:r>
      <w:r w:rsidR="003F0F6A">
        <w:rPr>
          <w:b/>
        </w:rPr>
        <w:t xml:space="preserve">: </w:t>
      </w:r>
      <w:r w:rsidR="003F0F6A">
        <w:t>User has hardware and living plant with a desktop server available</w:t>
      </w:r>
    </w:p>
    <w:p w:rsidR="009C1295" w:rsidRPr="003F0F6A" w:rsidRDefault="009C1295" w:rsidP="009C1295">
      <w:r w:rsidRPr="009C1295">
        <w:rPr>
          <w:b/>
        </w:rPr>
        <w:t>Minimal Guarantees</w:t>
      </w:r>
      <w:r w:rsidR="003F0F6A">
        <w:rPr>
          <w:b/>
        </w:rPr>
        <w:t xml:space="preserve">: </w:t>
      </w:r>
      <w:r w:rsidR="003F0F6A">
        <w:t>System will collect data on habitation, regardless of plant life success</w:t>
      </w:r>
    </w:p>
    <w:p w:rsidR="009C1295" w:rsidRDefault="009C1295" w:rsidP="009C1295">
      <w:r w:rsidRPr="009C1295">
        <w:rPr>
          <w:b/>
        </w:rPr>
        <w:t>Success Guarantees</w:t>
      </w:r>
      <w:r w:rsidR="003F0F6A">
        <w:rPr>
          <w:b/>
        </w:rPr>
        <w:t xml:space="preserve">: </w:t>
      </w:r>
    </w:p>
    <w:p w:rsidR="003F0F6A" w:rsidRDefault="003F0F6A" w:rsidP="009C1295">
      <w:r>
        <w:tab/>
        <w:t>The plant will be kept alive</w:t>
      </w:r>
    </w:p>
    <w:p w:rsidR="003F0F6A" w:rsidRPr="003F0F6A" w:rsidRDefault="003F0F6A" w:rsidP="009C1295">
      <w:r>
        <w:tab/>
        <w:t>The habitat will be correctly adjusted and maintained by the system</w:t>
      </w:r>
    </w:p>
    <w:p w:rsidR="009C1295" w:rsidRPr="003F0F6A" w:rsidRDefault="009C1295" w:rsidP="009C1295">
      <w:r w:rsidRPr="009C1295">
        <w:rPr>
          <w:b/>
        </w:rPr>
        <w:t>Trigger</w:t>
      </w:r>
      <w:r w:rsidR="003F0F6A">
        <w:rPr>
          <w:b/>
        </w:rPr>
        <w:t xml:space="preserve">: </w:t>
      </w:r>
      <w:r w:rsidR="00672745">
        <w:t>User requests the system</w:t>
      </w:r>
      <w:bookmarkStart w:id="0" w:name="_GoBack"/>
      <w:bookmarkEnd w:id="0"/>
      <w:r w:rsidR="003F0F6A">
        <w:t xml:space="preserve"> maintain a plant/habitat</w:t>
      </w:r>
    </w:p>
    <w:p w:rsidR="009C1295" w:rsidRDefault="009C1295" w:rsidP="009C1295">
      <w:r w:rsidRPr="009C1295">
        <w:rPr>
          <w:b/>
        </w:rPr>
        <w:t>Main Success Scenario</w:t>
      </w:r>
      <w:r w:rsidR="003F0F6A">
        <w:rPr>
          <w:b/>
        </w:rPr>
        <w:t xml:space="preserve">: </w:t>
      </w:r>
    </w:p>
    <w:p w:rsidR="003F0F6A" w:rsidRDefault="003F0F6A" w:rsidP="00B25342">
      <w:pPr>
        <w:pStyle w:val="ListParagraph"/>
        <w:numPr>
          <w:ilvl w:val="0"/>
          <w:numId w:val="1"/>
        </w:numPr>
      </w:pPr>
      <w:r>
        <w:t>Initial setup – Designate plant location, place sensors appropriately, connect hardware to home server.</w:t>
      </w:r>
    </w:p>
    <w:p w:rsidR="00B25342" w:rsidRDefault="00B25342" w:rsidP="00B25342">
      <w:pPr>
        <w:pStyle w:val="ListParagraph"/>
        <w:numPr>
          <w:ilvl w:val="0"/>
          <w:numId w:val="1"/>
        </w:numPr>
      </w:pPr>
      <w:r>
        <w:t>Set system variables – Type of plant, types of sensors, initial care schedules and sensor thresholds.</w:t>
      </w:r>
    </w:p>
    <w:p w:rsidR="003F0F6A" w:rsidRDefault="00B25342" w:rsidP="00B25342">
      <w:pPr>
        <w:pStyle w:val="ListParagraph"/>
        <w:numPr>
          <w:ilvl w:val="0"/>
          <w:numId w:val="1"/>
        </w:numPr>
      </w:pPr>
      <w:r>
        <w:t>Autonomous system takes over – The system now monitors and adjusts itself to provide a tailored care schedule for the plant in question</w:t>
      </w:r>
    </w:p>
    <w:p w:rsidR="00B25342" w:rsidRPr="003F0F6A" w:rsidRDefault="00B25342" w:rsidP="00B25342">
      <w:pPr>
        <w:pStyle w:val="ListParagraph"/>
        <w:numPr>
          <w:ilvl w:val="0"/>
          <w:numId w:val="1"/>
        </w:numPr>
      </w:pPr>
      <w:r>
        <w:t>Plant grows continuously until user changes the system</w:t>
      </w:r>
    </w:p>
    <w:p w:rsidR="009C1295" w:rsidRDefault="009C1295" w:rsidP="009C1295">
      <w:pPr>
        <w:rPr>
          <w:b/>
        </w:rPr>
      </w:pPr>
      <w:r w:rsidRPr="009C1295">
        <w:rPr>
          <w:b/>
        </w:rPr>
        <w:t>Extensions</w:t>
      </w:r>
      <w:r w:rsidR="00B25342">
        <w:rPr>
          <w:b/>
        </w:rPr>
        <w:t>:</w:t>
      </w:r>
    </w:p>
    <w:p w:rsidR="00B25342" w:rsidRDefault="00B25342" w:rsidP="00B25342">
      <w:pPr>
        <w:spacing w:after="0"/>
        <w:ind w:left="720"/>
      </w:pPr>
      <w:r>
        <w:t xml:space="preserve">3a) User feedback override – The user can adjust the care schedules to help guide the </w:t>
      </w:r>
    </w:p>
    <w:p w:rsidR="00B25342" w:rsidRDefault="00B25342" w:rsidP="00B25342">
      <w:pPr>
        <w:spacing w:after="0"/>
        <w:ind w:left="720"/>
      </w:pPr>
      <w:r>
        <w:t xml:space="preserve">       autonomous system if an adequate job is not being performed</w:t>
      </w:r>
    </w:p>
    <w:p w:rsidR="00B25342" w:rsidRDefault="00B25342" w:rsidP="00B25342">
      <w:pPr>
        <w:spacing w:after="0"/>
        <w:ind w:left="720"/>
      </w:pPr>
      <w:r>
        <w:t>4a) Plant dies, but the system can gain valuable information about what it has done incorrectly</w:t>
      </w:r>
    </w:p>
    <w:p w:rsidR="00B25342" w:rsidRPr="00B25342" w:rsidRDefault="00B25342" w:rsidP="00B25342">
      <w:pPr>
        <w:spacing w:after="0"/>
        <w:ind w:left="720"/>
      </w:pPr>
      <w:r>
        <w:t xml:space="preserve">       for future operation </w:t>
      </w:r>
    </w:p>
    <w:p w:rsidR="006A341C" w:rsidRPr="009C1295" w:rsidRDefault="006A341C" w:rsidP="009C1295">
      <w:pPr>
        <w:rPr>
          <w:b/>
        </w:rPr>
      </w:pPr>
    </w:p>
    <w:sectPr w:rsidR="006A341C" w:rsidRPr="009C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26" type="#_x0000_t75" style="width:18.7pt;height:16.6pt;visibility:visible;mso-wrap-style:square" o:bullet="t">
        <v:imagedata r:id="rId1" o:title=""/>
      </v:shape>
    </w:pict>
  </w:numPicBullet>
  <w:abstractNum w:abstractNumId="0" w15:restartNumberingAfterBreak="0">
    <w:nsid w:val="40E6727B"/>
    <w:multiLevelType w:val="hybridMultilevel"/>
    <w:tmpl w:val="5B789780"/>
    <w:lvl w:ilvl="0" w:tplc="88FCCF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C8E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22E6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6E7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1E5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9ACB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F205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D4FB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8A7D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EA80D9D"/>
    <w:multiLevelType w:val="hybridMultilevel"/>
    <w:tmpl w:val="6D68BBFA"/>
    <w:lvl w:ilvl="0" w:tplc="EED646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95"/>
    <w:rsid w:val="003F0F6A"/>
    <w:rsid w:val="00672745"/>
    <w:rsid w:val="006A341C"/>
    <w:rsid w:val="00821A72"/>
    <w:rsid w:val="009C1295"/>
    <w:rsid w:val="00B25342"/>
    <w:rsid w:val="00C5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7101"/>
  <w15:chartTrackingRefBased/>
  <w15:docId w15:val="{B676CE7B-2DCB-40E0-9041-BDDAA86E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3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896514C3</Template>
  <TotalTime>39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Kirkland</dc:creator>
  <cp:keywords/>
  <dc:description/>
  <cp:lastModifiedBy>Jacob Kirkland</cp:lastModifiedBy>
  <cp:revision>1</cp:revision>
  <dcterms:created xsi:type="dcterms:W3CDTF">2016-11-16T19:04:00Z</dcterms:created>
  <dcterms:modified xsi:type="dcterms:W3CDTF">2016-11-16T19:43:00Z</dcterms:modified>
</cp:coreProperties>
</file>